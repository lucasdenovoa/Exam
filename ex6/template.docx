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12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920"/>
        <w:gridCol w:w="6844"/>
      </w:tblGrid>
      <w:tr w:rsidR="00125AB1" w:rsidRPr="006658C4" w14:paraId="1B326421" w14:textId="77777777" w:rsidTr="0083539D">
        <w:trPr>
          <w:trHeight w:val="3932"/>
        </w:trPr>
        <w:tc>
          <w:tcPr>
            <w:tcW w:w="3920" w:type="dxa"/>
            <w:shd w:val="clear" w:color="auto" w:fill="auto"/>
            <w:tcMar>
              <w:top w:w="504" w:type="dxa"/>
              <w:right w:w="720" w:type="dxa"/>
            </w:tcMar>
          </w:tcPr>
          <w:p w14:paraId="12C70E7E" w14:textId="05EF217F" w:rsidR="00220925" w:rsidRPr="00220925" w:rsidRDefault="0083539D" w:rsidP="00220925">
            <w:pPr>
              <w:pStyle w:val="Initials"/>
              <w:tabs>
                <w:tab w:val="left" w:pos="907"/>
                <w:tab w:val="center" w:pos="1446"/>
              </w:tabs>
              <w:jc w:val="left"/>
            </w:pPr>
            <w:r>
              <w:t xml:space="preserve"> </w:t>
            </w:r>
            <w:fldSimple w:instr=" MERGEFIELD  BN  \* MERGEFORMAT ">
              <w:r>
                <w:rPr>
                  <w:noProof/>
                </w:rPr>
                <w:t>«BN»</w:t>
              </w:r>
            </w:fldSimple>
            <w:r w:rsidR="00125981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60043BE6" wp14:editId="6B0F87C5">
                      <wp:simplePos x="0" y="0"/>
                      <wp:positionH relativeFrom="column">
                        <wp:posOffset>11430</wp:posOffset>
                      </wp:positionH>
                      <wp:positionV relativeFrom="page">
                        <wp:posOffset>-473075</wp:posOffset>
                      </wp:positionV>
                      <wp:extent cx="6665595" cy="1810385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810385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06D5EF56" id="Group 1" o:spid="_x0000_s1026" alt="Title: Header graphics" style="position:absolute;margin-left:.9pt;margin-top:-37.25pt;width:524.85pt;height:142.55pt;z-index:-251657216;mso-width-percent:858;mso-height-percent:180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</w:p>
          <w:p w14:paraId="5904A87C" w14:textId="0D84B664" w:rsidR="00125AB1" w:rsidRPr="006658C4" w:rsidRDefault="00220925" w:rsidP="00220925">
            <w:pPr>
              <w:pStyle w:val="Heading3"/>
            </w:pPr>
            <w:r>
              <w:t>Members</w:t>
            </w:r>
          </w:p>
          <w:p w14:paraId="22C08666" w14:textId="40CD68EC" w:rsidR="00125AB1" w:rsidRPr="006658C4" w:rsidRDefault="00A40490" w:rsidP="00125AB1">
            <w:fldSimple w:instr=" MERGEFIELD  Members  \* MERGEFORMAT ">
              <w:r w:rsidR="00220925">
                <w:rPr>
                  <w:noProof/>
                </w:rPr>
                <w:t>«Members»</w:t>
              </w:r>
            </w:fldSimple>
          </w:p>
          <w:p w14:paraId="04041B7A" w14:textId="219F4303" w:rsidR="00125AB1" w:rsidRPr="006658C4" w:rsidRDefault="00125AB1" w:rsidP="00220925"/>
        </w:tc>
        <w:tc>
          <w:tcPr>
            <w:tcW w:w="6845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6845" w:type="dxa"/>
              <w:tblInd w:w="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845"/>
            </w:tblGrid>
            <w:tr w:rsidR="00125AB1" w:rsidRPr="006658C4" w14:paraId="5CD2D2CA" w14:textId="77777777" w:rsidTr="0083539D">
              <w:trPr>
                <w:trHeight w:hRule="exact" w:val="1282"/>
                <w:tblHeader/>
              </w:trPr>
              <w:tc>
                <w:tcPr>
                  <w:tcW w:w="6845" w:type="dxa"/>
                  <w:vAlign w:val="center"/>
                </w:tcPr>
                <w:p w14:paraId="521F000B" w14:textId="35506849" w:rsidR="00220925" w:rsidRDefault="00BF044A" w:rsidP="00C56A6F">
                  <w:pPr>
                    <w:pStyle w:val="Heading2"/>
                    <w:outlineLvl w:val="1"/>
                    <w:rPr>
                      <w:sz w:val="50"/>
                      <w:szCs w:val="32"/>
                    </w:rPr>
                  </w:pPr>
                  <w:r>
                    <w:rPr>
                      <w:sz w:val="50"/>
                      <w:szCs w:val="32"/>
                    </w:rPr>
                    <w:fldChar w:fldCharType="begin"/>
                  </w:r>
                  <w:r>
                    <w:rPr>
                      <w:sz w:val="50"/>
                      <w:szCs w:val="32"/>
                    </w:rPr>
                    <w:instrText xml:space="preserve"> MERGEFIELD  Band  \* MERGEFORMAT </w:instrText>
                  </w:r>
                  <w:r>
                    <w:rPr>
                      <w:sz w:val="50"/>
                      <w:szCs w:val="32"/>
                    </w:rPr>
                    <w:fldChar w:fldCharType="separate"/>
                  </w:r>
                  <w:r>
                    <w:rPr>
                      <w:noProof/>
                      <w:sz w:val="50"/>
                      <w:szCs w:val="32"/>
                    </w:rPr>
                    <w:t>«Band»</w:t>
                  </w:r>
                  <w:r>
                    <w:rPr>
                      <w:sz w:val="50"/>
                      <w:szCs w:val="32"/>
                    </w:rPr>
                    <w:fldChar w:fldCharType="end"/>
                  </w:r>
                </w:p>
                <w:p w14:paraId="050D34DA" w14:textId="0D55B5BA" w:rsidR="00125AB1" w:rsidRDefault="00CF684E" w:rsidP="00220925">
                  <w:pPr>
                    <w:pStyle w:val="Heading2"/>
                    <w:jc w:val="center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596704785"/>
                      <w:placeholder>
                        <w:docPart w:val="0F70892BCBB54F56A1E85E5E3799BB23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FB6247">
                        <w:t>Genre:</w:t>
                      </w:r>
                    </w:sdtContent>
                  </w:sdt>
                  <w:r w:rsidR="00220925">
                    <w:fldChar w:fldCharType="begin"/>
                  </w:r>
                  <w:r w:rsidR="00220925">
                    <w:instrText xml:space="preserve"> MERGEFIELD  Genre  \* MERGEFORMAT </w:instrText>
                  </w:r>
                  <w:r w:rsidR="00220925">
                    <w:fldChar w:fldCharType="separate"/>
                  </w:r>
                  <w:r w:rsidR="00220925">
                    <w:rPr>
                      <w:noProof/>
                    </w:rPr>
                    <w:t>«Genre»</w:t>
                  </w:r>
                  <w:r w:rsidR="00220925">
                    <w:fldChar w:fldCharType="end"/>
                  </w:r>
                </w:p>
                <w:p w14:paraId="6138D867" w14:textId="7E5459FD" w:rsidR="00220925" w:rsidRPr="006658C4" w:rsidRDefault="00220925" w:rsidP="00C56A6F">
                  <w:pPr>
                    <w:pStyle w:val="Heading2"/>
                    <w:outlineLvl w:val="1"/>
                  </w:pPr>
                </w:p>
              </w:tc>
            </w:tr>
          </w:tbl>
          <w:sdt>
            <w:sdtPr>
              <w:alias w:val="Enter recipient name:"/>
              <w:tag w:val="Enter recipient name:"/>
              <w:id w:val="-1172632310"/>
              <w:placeholder>
                <w:docPart w:val="E653538410254A318A80F4A07B15CE66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EndPr/>
            <w:sdtContent>
              <w:p w14:paraId="1EED7463" w14:textId="7768E575" w:rsidR="00125AB1" w:rsidRPr="00125981" w:rsidRDefault="00220925" w:rsidP="00125981">
                <w:pPr>
                  <w:pStyle w:val="Heading3"/>
                </w:pPr>
                <w:r>
                  <w:t>About</w:t>
                </w:r>
              </w:p>
            </w:sdtContent>
          </w:sdt>
          <w:p w14:paraId="5C0A88E3" w14:textId="5AF6E589" w:rsidR="004D7F4E" w:rsidRPr="00EF7109" w:rsidRDefault="00A40490" w:rsidP="003A05FE">
            <w:pPr>
              <w:pStyle w:val="Signature"/>
            </w:pPr>
            <w:fldSimple w:instr=" MERGEFIELD  About  \* MERGEFORMAT ">
              <w:r w:rsidR="00220925">
                <w:rPr>
                  <w:noProof/>
                </w:rPr>
                <w:t>«About»</w:t>
              </w:r>
            </w:fldSimple>
          </w:p>
        </w:tc>
      </w:tr>
    </w:tbl>
    <w:p w14:paraId="7737FC88" w14:textId="767DE8D5" w:rsidR="00621FD0" w:rsidRDefault="00220925" w:rsidP="00EF7109">
      <w:pPr>
        <w:pStyle w:val="NoSpacing"/>
      </w:pPr>
      <w:r>
        <w:t xml:space="preserve"> </w:t>
      </w:r>
    </w:p>
    <w:p w14:paraId="4C2D7B85" w14:textId="1062EDC9" w:rsidR="00220925" w:rsidRPr="006658C4" w:rsidRDefault="00220925" w:rsidP="00220925">
      <w:pPr>
        <w:pStyle w:val="Heading3"/>
      </w:pPr>
      <w:r>
        <w:t>Best Musics</w:t>
      </w:r>
    </w:p>
    <w:p w14:paraId="0F1FA5EF" w14:textId="3E48EF3E" w:rsidR="00220925" w:rsidRDefault="00220925" w:rsidP="00EF7109">
      <w:pPr>
        <w:pStyle w:val="NoSpacing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251"/>
        <w:gridCol w:w="5251"/>
      </w:tblGrid>
      <w:tr w:rsidR="00220925" w14:paraId="157CA42F" w14:textId="77777777" w:rsidTr="002209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1" w:type="dxa"/>
          </w:tcPr>
          <w:p w14:paraId="582F0F88" w14:textId="02FACE7C" w:rsidR="00220925" w:rsidRDefault="00220925" w:rsidP="00220925">
            <w:pPr>
              <w:pStyle w:val="NoSpacing"/>
              <w:jc w:val="center"/>
            </w:pPr>
            <w:r>
              <w:t>Music Name</w:t>
            </w:r>
          </w:p>
        </w:tc>
        <w:tc>
          <w:tcPr>
            <w:tcW w:w="5251" w:type="dxa"/>
          </w:tcPr>
          <w:p w14:paraId="2073CC98" w14:textId="6ACEC05F" w:rsidR="00220925" w:rsidRDefault="00220925" w:rsidP="00220925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Album</w:t>
            </w:r>
          </w:p>
        </w:tc>
      </w:tr>
      <w:tr w:rsidR="00220925" w14:paraId="75B5A192" w14:textId="77777777" w:rsidTr="00220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1" w:type="dxa"/>
          </w:tcPr>
          <w:p w14:paraId="69B3650E" w14:textId="614AF709" w:rsidR="00220925" w:rsidRDefault="00A40490" w:rsidP="00220925">
            <w:pPr>
              <w:pStyle w:val="NoSpacing"/>
              <w:jc w:val="center"/>
            </w:pPr>
            <w:fldSimple w:instr=" MERGEFIELD  Music1  \* MERGEFORMAT ">
              <w:r w:rsidR="00220925">
                <w:rPr>
                  <w:noProof/>
                </w:rPr>
                <w:t>«Music1»</w:t>
              </w:r>
            </w:fldSimple>
          </w:p>
        </w:tc>
        <w:tc>
          <w:tcPr>
            <w:tcW w:w="5251" w:type="dxa"/>
          </w:tcPr>
          <w:p w14:paraId="2238BCF4" w14:textId="261D7786" w:rsidR="00220925" w:rsidRDefault="00A40490" w:rsidP="0022092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MERGEFIELD  Album1  \* MERGEFORMAT ">
              <w:r w:rsidR="00220925">
                <w:rPr>
                  <w:noProof/>
                </w:rPr>
                <w:t>«Album1»</w:t>
              </w:r>
            </w:fldSimple>
          </w:p>
        </w:tc>
      </w:tr>
      <w:tr w:rsidR="00220925" w14:paraId="2C825B4E" w14:textId="77777777" w:rsidTr="00220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1" w:type="dxa"/>
          </w:tcPr>
          <w:p w14:paraId="54046270" w14:textId="3654D0A1" w:rsidR="00220925" w:rsidRDefault="00A40490" w:rsidP="00220925">
            <w:pPr>
              <w:pStyle w:val="NoSpacing"/>
              <w:jc w:val="center"/>
            </w:pPr>
            <w:fldSimple w:instr=" MERGEFIELD  Music2  \* MERGEFORMAT ">
              <w:r w:rsidR="00220925">
                <w:rPr>
                  <w:noProof/>
                </w:rPr>
                <w:t>«Music2»</w:t>
              </w:r>
            </w:fldSimple>
          </w:p>
        </w:tc>
        <w:tc>
          <w:tcPr>
            <w:tcW w:w="5251" w:type="dxa"/>
          </w:tcPr>
          <w:p w14:paraId="47413B07" w14:textId="360F1DCB" w:rsidR="00220925" w:rsidRDefault="00A40490" w:rsidP="0022092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Album2  \* MERGEFORMAT ">
              <w:r w:rsidR="00220925">
                <w:rPr>
                  <w:noProof/>
                </w:rPr>
                <w:t>«Album2»</w:t>
              </w:r>
            </w:fldSimple>
          </w:p>
        </w:tc>
      </w:tr>
      <w:tr w:rsidR="00220925" w14:paraId="03C03689" w14:textId="77777777" w:rsidTr="00220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1" w:type="dxa"/>
          </w:tcPr>
          <w:p w14:paraId="1FF5780F" w14:textId="0B165355" w:rsidR="00220925" w:rsidRDefault="00A40490" w:rsidP="00220925">
            <w:pPr>
              <w:pStyle w:val="NoSpacing"/>
              <w:jc w:val="center"/>
            </w:pPr>
            <w:fldSimple w:instr=" MERGEFIELD  Music3  \* MERGEFORMAT ">
              <w:r w:rsidR="00220925">
                <w:rPr>
                  <w:noProof/>
                </w:rPr>
                <w:t>«Music3»</w:t>
              </w:r>
            </w:fldSimple>
          </w:p>
        </w:tc>
        <w:tc>
          <w:tcPr>
            <w:tcW w:w="5251" w:type="dxa"/>
          </w:tcPr>
          <w:p w14:paraId="270B9E2F" w14:textId="1626CD85" w:rsidR="00220925" w:rsidRDefault="00A40490" w:rsidP="0022092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MERGEFIELD  Album3  \* MERGEFORMAT ">
              <w:r w:rsidR="00220925">
                <w:rPr>
                  <w:noProof/>
                </w:rPr>
                <w:t>«Album3»</w:t>
              </w:r>
            </w:fldSimple>
          </w:p>
        </w:tc>
      </w:tr>
    </w:tbl>
    <w:p w14:paraId="0F0EF258" w14:textId="77777777" w:rsidR="00220925" w:rsidRDefault="00220925" w:rsidP="00EF7109">
      <w:pPr>
        <w:pStyle w:val="NoSpacing"/>
      </w:pPr>
    </w:p>
    <w:sectPr w:rsidR="00220925" w:rsidSect="004D7F4E">
      <w:headerReference w:type="default" r:id="rId8"/>
      <w:footerReference w:type="default" r:id="rId9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49E443" w14:textId="77777777" w:rsidR="00CF684E" w:rsidRDefault="00CF684E" w:rsidP="00713050">
      <w:pPr>
        <w:spacing w:line="240" w:lineRule="auto"/>
      </w:pPr>
      <w:r>
        <w:separator/>
      </w:r>
    </w:p>
  </w:endnote>
  <w:endnote w:type="continuationSeparator" w:id="0">
    <w:p w14:paraId="6BDD7035" w14:textId="77777777" w:rsidR="00CF684E" w:rsidRDefault="00CF684E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636A9C97" w14:textId="77777777" w:rsidTr="00B60A8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784182B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4F38F17A" wp14:editId="5694A5B8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61188BF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1A020E8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FA659DD" wp14:editId="4BD23AD7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79C6892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71B44B8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B2835DA" wp14:editId="30A6CDAE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D3C004E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C27F18E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A2D4BC1" wp14:editId="06BFDFCB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B95EA5D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2B3B4842" w14:textId="77777777" w:rsidTr="00284544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461157651"/>
            <w:placeholder>
              <w:docPart w:val="917EA62CE28E462AA64D2F8A6FD869B9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0C063C0D" w14:textId="77777777" w:rsidR="00684488" w:rsidRPr="00CA3DF1" w:rsidRDefault="00811117" w:rsidP="00811117">
              <w:pPr>
                <w:pStyle w:val="Footer"/>
              </w:pPr>
              <w:r>
                <w:t>Email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219741704"/>
            <w:placeholder>
              <w:docPart w:val="B8083BC5353644D5BC0A928032FAE60C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663A877A" w14:textId="77777777"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381786245"/>
            <w:placeholder>
              <w:docPart w:val="F7FA9E4A33AA42F1AE8B040D9DB099DA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6E6C3B78" w14:textId="77777777" w:rsidR="00684488" w:rsidRPr="00C2098A" w:rsidRDefault="00811117" w:rsidP="00811117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2033605669"/>
            <w:placeholder>
              <w:docPart w:val="0F70892BCBB54F56A1E85E5E3799BB23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493256DD" w14:textId="77777777" w:rsidR="00684488" w:rsidRPr="00C2098A" w:rsidRDefault="00811117" w:rsidP="00811117">
              <w:pPr>
                <w:pStyle w:val="Footer"/>
              </w:pPr>
              <w:r>
                <w:t>LinkedIN URL</w:t>
              </w:r>
            </w:p>
          </w:sdtContent>
        </w:sdt>
      </w:tc>
    </w:tr>
  </w:tbl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4FDC01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1FD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60172F" w14:textId="77777777" w:rsidR="00CF684E" w:rsidRDefault="00CF684E" w:rsidP="00713050">
      <w:pPr>
        <w:spacing w:line="240" w:lineRule="auto"/>
      </w:pPr>
      <w:r>
        <w:separator/>
      </w:r>
    </w:p>
  </w:footnote>
  <w:footnote w:type="continuationSeparator" w:id="0">
    <w:p w14:paraId="2F69F44B" w14:textId="77777777" w:rsidR="00CF684E" w:rsidRDefault="00CF684E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25981" w:rsidRPr="00F207C0" w14:paraId="4DAF45EF" w14:textId="77777777" w:rsidTr="00D87154">
      <w:trPr>
        <w:trHeight w:hRule="exact" w:val="2952"/>
      </w:trPr>
      <w:tc>
        <w:tcPr>
          <w:tcW w:w="3787" w:type="dxa"/>
          <w:tcMar>
            <w:top w:w="792" w:type="dxa"/>
            <w:right w:w="720" w:type="dxa"/>
          </w:tcMar>
        </w:tcPr>
        <w:p w14:paraId="413CFC1B" w14:textId="7A8260D9" w:rsidR="00125981" w:rsidRPr="00F207C0" w:rsidRDefault="00125981" w:rsidP="00F328B4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1E1C8B2F" wp14:editId="48145620">
                    <wp:simplePos x="0" y="0"/>
                    <wp:positionH relativeFrom="column">
                      <wp:align>left</wp:align>
                    </wp:positionH>
                    <wp:positionV relativeFrom="page">
                      <wp:posOffset>-502920</wp:posOffset>
                    </wp:positionV>
                    <wp:extent cx="6665976" cy="1810512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976" cy="1810512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7BB3361F" id="Group 3" o:spid="_x0000_s1026" alt="Title: Continuation page header graphic" style="position:absolute;margin-left:0;margin-top:-39.6pt;width:524.9pt;height:142.55pt;z-index:-251657216;mso-width-percent:858;mso-height-percent:180;mso-position-horizontal:left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605564722"/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FB6247">
                <w:t xml:space="preserve">     </w:t>
              </w:r>
            </w:sdtContent>
          </w:sdt>
        </w:p>
      </w:tc>
      <w:tc>
        <w:tcPr>
          <w:tcW w:w="6739" w:type="dxa"/>
          <w:tcMar>
            <w:top w:w="792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25981" w14:paraId="34391898" w14:textId="77777777" w:rsidTr="00B56E1F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5BA060F0" w14:textId="77777777" w:rsidR="00125981" w:rsidRPr="00EF7109" w:rsidRDefault="00CF684E" w:rsidP="00EF710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-267622354"/>
                    <w:showingPlcHdr/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621FD0">
                      <w:t>Your name</w:t>
                    </w:r>
                  </w:sdtContent>
                </w:sdt>
              </w:p>
              <w:p w14:paraId="32B3BBD1" w14:textId="4808C7DA" w:rsidR="00125981" w:rsidRDefault="00CF684E" w:rsidP="00125981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1972160614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FB6247">
                      <w:t>Genre:</w:t>
                    </w:r>
                  </w:sdtContent>
                </w:sdt>
                <w:r w:rsidR="00125981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25981" w:rsidRPr="009B3C40">
                      <w:t>Link to other online properties: Portfolio/Website/Blog</w:t>
                    </w:r>
                  </w:sdtContent>
                </w:sdt>
              </w:p>
            </w:tc>
          </w:tr>
        </w:tbl>
        <w:p w14:paraId="0D7146A1" w14:textId="77777777" w:rsidR="00125981" w:rsidRPr="00F207C0" w:rsidRDefault="00125981" w:rsidP="00125981"/>
      </w:tc>
    </w:tr>
  </w:tbl>
  <w:p w14:paraId="581ACB8C" w14:textId="77777777" w:rsidR="00217980" w:rsidRDefault="002179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C1C44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25A44A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B46D7E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5AC9F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3A1C9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7406E9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44D77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98407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36D2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26860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925"/>
    <w:rsid w:val="00022E2F"/>
    <w:rsid w:val="000353A6"/>
    <w:rsid w:val="0006350A"/>
    <w:rsid w:val="000B0C2C"/>
    <w:rsid w:val="000E5C48"/>
    <w:rsid w:val="0011675E"/>
    <w:rsid w:val="00125981"/>
    <w:rsid w:val="00125AB1"/>
    <w:rsid w:val="00135EC8"/>
    <w:rsid w:val="00151C62"/>
    <w:rsid w:val="00184BAC"/>
    <w:rsid w:val="001B403A"/>
    <w:rsid w:val="00217980"/>
    <w:rsid w:val="00220925"/>
    <w:rsid w:val="00223B22"/>
    <w:rsid w:val="00236E19"/>
    <w:rsid w:val="00247A2D"/>
    <w:rsid w:val="00271662"/>
    <w:rsid w:val="0027404F"/>
    <w:rsid w:val="00284544"/>
    <w:rsid w:val="00287B61"/>
    <w:rsid w:val="00293B83"/>
    <w:rsid w:val="002971F2"/>
    <w:rsid w:val="002B091C"/>
    <w:rsid w:val="002B6072"/>
    <w:rsid w:val="002C2CDD"/>
    <w:rsid w:val="002C67E1"/>
    <w:rsid w:val="002D45C6"/>
    <w:rsid w:val="00313E86"/>
    <w:rsid w:val="00364079"/>
    <w:rsid w:val="00375460"/>
    <w:rsid w:val="003A05FE"/>
    <w:rsid w:val="004077FB"/>
    <w:rsid w:val="00424DD9"/>
    <w:rsid w:val="00443F85"/>
    <w:rsid w:val="004717C5"/>
    <w:rsid w:val="004A7665"/>
    <w:rsid w:val="004D4DB9"/>
    <w:rsid w:val="004D7F4E"/>
    <w:rsid w:val="00543DB7"/>
    <w:rsid w:val="0055382B"/>
    <w:rsid w:val="005A530F"/>
    <w:rsid w:val="005D4417"/>
    <w:rsid w:val="00610578"/>
    <w:rsid w:val="00621FD0"/>
    <w:rsid w:val="00641630"/>
    <w:rsid w:val="006658C4"/>
    <w:rsid w:val="00674A6E"/>
    <w:rsid w:val="00684488"/>
    <w:rsid w:val="006A3CE7"/>
    <w:rsid w:val="006C4C50"/>
    <w:rsid w:val="006E1DC7"/>
    <w:rsid w:val="006E7384"/>
    <w:rsid w:val="00706F7F"/>
    <w:rsid w:val="00713050"/>
    <w:rsid w:val="00746F7F"/>
    <w:rsid w:val="007623E5"/>
    <w:rsid w:val="00796BFE"/>
    <w:rsid w:val="007C16C5"/>
    <w:rsid w:val="007C7C1A"/>
    <w:rsid w:val="00811117"/>
    <w:rsid w:val="0083539D"/>
    <w:rsid w:val="00864D4A"/>
    <w:rsid w:val="008A1907"/>
    <w:rsid w:val="008C44E9"/>
    <w:rsid w:val="008E1D0F"/>
    <w:rsid w:val="009D6855"/>
    <w:rsid w:val="009F75B3"/>
    <w:rsid w:val="00A056FC"/>
    <w:rsid w:val="00A238EE"/>
    <w:rsid w:val="00A3627D"/>
    <w:rsid w:val="00A40490"/>
    <w:rsid w:val="00A42540"/>
    <w:rsid w:val="00A961DC"/>
    <w:rsid w:val="00AD22CE"/>
    <w:rsid w:val="00B56E1F"/>
    <w:rsid w:val="00B60A88"/>
    <w:rsid w:val="00B66BFE"/>
    <w:rsid w:val="00BF044A"/>
    <w:rsid w:val="00C018EF"/>
    <w:rsid w:val="00C05502"/>
    <w:rsid w:val="00C2098A"/>
    <w:rsid w:val="00C20CF3"/>
    <w:rsid w:val="00C57D37"/>
    <w:rsid w:val="00C7741E"/>
    <w:rsid w:val="00CA3DF1"/>
    <w:rsid w:val="00CA4581"/>
    <w:rsid w:val="00CA56C1"/>
    <w:rsid w:val="00CE18D5"/>
    <w:rsid w:val="00CF684E"/>
    <w:rsid w:val="00D123DB"/>
    <w:rsid w:val="00D87154"/>
    <w:rsid w:val="00E024C9"/>
    <w:rsid w:val="00E22E87"/>
    <w:rsid w:val="00E8007E"/>
    <w:rsid w:val="00E96C92"/>
    <w:rsid w:val="00EF7109"/>
    <w:rsid w:val="00F207C0"/>
    <w:rsid w:val="00F20AE5"/>
    <w:rsid w:val="00F30A68"/>
    <w:rsid w:val="00F328B4"/>
    <w:rsid w:val="00F645C7"/>
    <w:rsid w:val="00F87ECA"/>
    <w:rsid w:val="00F9000F"/>
    <w:rsid w:val="00FB624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7C7BDE"/>
  <w15:chartTrackingRefBased/>
  <w15:docId w15:val="{F78F6D88-B69B-473F-BECF-26894D804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82B"/>
  </w:style>
  <w:style w:type="paragraph" w:styleId="Heading1">
    <w:name w:val="heading 1"/>
    <w:basedOn w:val="Normal"/>
    <w:link w:val="Heading1Char"/>
    <w:uiPriority w:val="9"/>
    <w:qFormat/>
    <w:rsid w:val="009D6855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284544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5382B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55382B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5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57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57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0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0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4544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382B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D6855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D123DB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55382B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151C62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55382B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151C62"/>
  </w:style>
  <w:style w:type="paragraph" w:styleId="Footer">
    <w:name w:val="footer"/>
    <w:basedOn w:val="Normal"/>
    <w:link w:val="FooterChar"/>
    <w:uiPriority w:val="99"/>
    <w:unhideWhenUsed/>
    <w:rsid w:val="00151C62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151C62"/>
    <w:rPr>
      <w:rFonts w:asciiTheme="majorHAnsi" w:hAnsiTheme="majorHAnsi"/>
      <w:caps/>
    </w:rPr>
  </w:style>
  <w:style w:type="paragraph" w:styleId="Salutation">
    <w:name w:val="Salutation"/>
    <w:basedOn w:val="Normal"/>
    <w:next w:val="Normal"/>
    <w:link w:val="SalutationChar"/>
    <w:uiPriority w:val="12"/>
    <w:qFormat/>
    <w:rsid w:val="00AD22CE"/>
  </w:style>
  <w:style w:type="character" w:customStyle="1" w:styleId="SalutationChar">
    <w:name w:val="Salutation Char"/>
    <w:basedOn w:val="DefaultParagraphFont"/>
    <w:link w:val="Salutation"/>
    <w:uiPriority w:val="12"/>
    <w:rsid w:val="00AD22CE"/>
  </w:style>
  <w:style w:type="paragraph" w:styleId="Closing">
    <w:name w:val="Closing"/>
    <w:basedOn w:val="Normal"/>
    <w:next w:val="Signature"/>
    <w:link w:val="ClosingChar"/>
    <w:uiPriority w:val="13"/>
    <w:qFormat/>
    <w:rsid w:val="00AD22CE"/>
    <w:pPr>
      <w:spacing w:before="360"/>
      <w:contextualSpacing/>
    </w:pPr>
  </w:style>
  <w:style w:type="character" w:customStyle="1" w:styleId="ClosingChar">
    <w:name w:val="Closing Char"/>
    <w:basedOn w:val="DefaultParagraphFont"/>
    <w:link w:val="Closing"/>
    <w:uiPriority w:val="13"/>
    <w:rsid w:val="00AD22CE"/>
  </w:style>
  <w:style w:type="paragraph" w:styleId="Signature">
    <w:name w:val="Signature"/>
    <w:basedOn w:val="Normal"/>
    <w:next w:val="Normal"/>
    <w:link w:val="SignatureChar"/>
    <w:uiPriority w:val="14"/>
    <w:qFormat/>
    <w:rsid w:val="00AD22CE"/>
    <w:pPr>
      <w:spacing w:after="200" w:line="240" w:lineRule="auto"/>
    </w:pPr>
  </w:style>
  <w:style w:type="character" w:customStyle="1" w:styleId="SignatureChar">
    <w:name w:val="Signature Char"/>
    <w:basedOn w:val="DefaultParagraphFont"/>
    <w:link w:val="Signature"/>
    <w:uiPriority w:val="14"/>
    <w:rsid w:val="007623E5"/>
  </w:style>
  <w:style w:type="paragraph" w:styleId="Date">
    <w:name w:val="Date"/>
    <w:basedOn w:val="Normal"/>
    <w:next w:val="Normal"/>
    <w:link w:val="DateChar"/>
    <w:uiPriority w:val="11"/>
    <w:qFormat/>
    <w:rsid w:val="00AD22CE"/>
    <w:pPr>
      <w:spacing w:before="780" w:after="200"/>
    </w:pPr>
  </w:style>
  <w:style w:type="character" w:customStyle="1" w:styleId="DateChar">
    <w:name w:val="Date Char"/>
    <w:basedOn w:val="DefaultParagraphFont"/>
    <w:link w:val="Date"/>
    <w:uiPriority w:val="11"/>
    <w:rsid w:val="00AD22CE"/>
  </w:style>
  <w:style w:type="character" w:customStyle="1" w:styleId="Heading8Char">
    <w:name w:val="Heading 8 Char"/>
    <w:basedOn w:val="DefaultParagraphFont"/>
    <w:link w:val="Heading8"/>
    <w:uiPriority w:val="9"/>
    <w:semiHidden/>
    <w:rsid w:val="00F900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0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F9000F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F9000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F9000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9000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578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578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10578"/>
  </w:style>
  <w:style w:type="paragraph" w:styleId="BlockText">
    <w:name w:val="Block Text"/>
    <w:basedOn w:val="Normal"/>
    <w:uiPriority w:val="99"/>
    <w:semiHidden/>
    <w:unhideWhenUsed/>
    <w:rsid w:val="00D123DB"/>
    <w:pPr>
      <w:pBdr>
        <w:top w:val="single" w:sz="2" w:space="10" w:color="EA4E4E" w:themeColor="accent1" w:shadow="1"/>
        <w:left w:val="single" w:sz="2" w:space="10" w:color="EA4E4E" w:themeColor="accent1" w:shadow="1"/>
        <w:bottom w:val="single" w:sz="2" w:space="10" w:color="EA4E4E" w:themeColor="accent1" w:shadow="1"/>
        <w:right w:val="single" w:sz="2" w:space="10" w:color="EA4E4E" w:themeColor="accent1" w:shadow="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61057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10578"/>
  </w:style>
  <w:style w:type="paragraph" w:styleId="BodyText2">
    <w:name w:val="Body Text 2"/>
    <w:basedOn w:val="Normal"/>
    <w:link w:val="BodyText2Char"/>
    <w:uiPriority w:val="99"/>
    <w:semiHidden/>
    <w:unhideWhenUsed/>
    <w:rsid w:val="0061057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10578"/>
  </w:style>
  <w:style w:type="paragraph" w:styleId="BodyText3">
    <w:name w:val="Body Text 3"/>
    <w:basedOn w:val="Normal"/>
    <w:link w:val="BodyText3Char"/>
    <w:uiPriority w:val="99"/>
    <w:semiHidden/>
    <w:unhideWhenUsed/>
    <w:rsid w:val="00610578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10578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10578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1057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1057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1057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10578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1057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1057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10578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10578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10578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10578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0578"/>
    <w:pPr>
      <w:spacing w:after="200" w:line="240" w:lineRule="auto"/>
    </w:pPr>
    <w:rPr>
      <w:i/>
      <w:iCs/>
      <w:color w:val="44546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10578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0578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0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0578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10578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10578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10578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10578"/>
  </w:style>
  <w:style w:type="character" w:styleId="Emphasis">
    <w:name w:val="Emphasis"/>
    <w:basedOn w:val="DefaultParagraphFont"/>
    <w:uiPriority w:val="10"/>
    <w:semiHidden/>
    <w:unhideWhenUsed/>
    <w:rsid w:val="00610578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1057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10578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10578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10578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1057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10578"/>
    <w:rPr>
      <w:szCs w:val="20"/>
    </w:rPr>
  </w:style>
  <w:style w:type="table" w:styleId="GridTable1Light">
    <w:name w:val="Grid Table 1 Light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10578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578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578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10578"/>
  </w:style>
  <w:style w:type="paragraph" w:styleId="HTMLAddress">
    <w:name w:val="HTML Address"/>
    <w:basedOn w:val="Normal"/>
    <w:link w:val="HTMLAddressChar"/>
    <w:uiPriority w:val="99"/>
    <w:semiHidden/>
    <w:unhideWhenUsed/>
    <w:rsid w:val="00610578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1057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1057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10578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10578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10578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578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578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10578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10578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1057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10578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10578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10578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10578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10578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10578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10578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10578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10578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10578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1057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123DB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123DB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123DB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123DB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10578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10578"/>
  </w:style>
  <w:style w:type="paragraph" w:styleId="List">
    <w:name w:val="List"/>
    <w:basedOn w:val="Normal"/>
    <w:uiPriority w:val="99"/>
    <w:semiHidden/>
    <w:unhideWhenUsed/>
    <w:rsid w:val="0061057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1057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1057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1057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10578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10578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10578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10578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10578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10578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1057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1057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1057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1057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10578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10578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10578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10578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10578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10578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1057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1057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10578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1057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1057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1057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1057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10578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10578"/>
  </w:style>
  <w:style w:type="character" w:styleId="PageNumber">
    <w:name w:val="page number"/>
    <w:basedOn w:val="DefaultParagraphFont"/>
    <w:uiPriority w:val="99"/>
    <w:semiHidden/>
    <w:unhideWhenUsed/>
    <w:rsid w:val="00610578"/>
  </w:style>
  <w:style w:type="table" w:styleId="PlainTable1">
    <w:name w:val="Plain Table 1"/>
    <w:basedOn w:val="TableNormal"/>
    <w:uiPriority w:val="41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10578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10578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105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10578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61057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1057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1057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1057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1057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1057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1057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1057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1057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1057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1057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1057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1057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1057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1057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1057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1057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1057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1057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1057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1057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1057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1057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1057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1057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1057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1057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1057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1057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10578"/>
  </w:style>
  <w:style w:type="table" w:styleId="TableProfessional">
    <w:name w:val="Table Professional"/>
    <w:basedOn w:val="Table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1057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1057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1057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1057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10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1057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1057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1057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1057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1057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1057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1057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1057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1057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1057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1057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1057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10578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0578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epluc\AppData\Local\Microsoft\Office\16.0\DTS\en-US%7b772A098E-1FEB-4CB0-A9AC-298F253C9236%7d\%7b22286BA5-A7D5-4F0C-9D4F-47AA79EE3E06%7dtf16392715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17EA62CE28E462AA64D2F8A6FD869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F82E3-E2C1-42F1-B4AC-0BF080C7497A}"/>
      </w:docPartPr>
      <w:docPartBody>
        <w:p w:rsidR="00775841" w:rsidRDefault="00227190">
          <w:pPr>
            <w:pStyle w:val="917EA62CE28E462AA64D2F8A6FD869B9"/>
          </w:pPr>
          <w:r w:rsidRPr="006658C4">
            <w:t>Contact</w:t>
          </w:r>
        </w:p>
      </w:docPartBody>
    </w:docPart>
    <w:docPart>
      <w:docPartPr>
        <w:name w:val="B8083BC5353644D5BC0A928032FAE6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1F7285-FF32-4BCF-AEE3-DC6017954131}"/>
      </w:docPartPr>
      <w:docPartBody>
        <w:p w:rsidR="00775841" w:rsidRDefault="00227190">
          <w:pPr>
            <w:pStyle w:val="B8083BC5353644D5BC0A928032FAE60C"/>
          </w:pPr>
          <w:r w:rsidRPr="006658C4">
            <w:t>City, ST ZIP</w:t>
          </w:r>
        </w:p>
      </w:docPartBody>
    </w:docPart>
    <w:docPart>
      <w:docPartPr>
        <w:name w:val="F7FA9E4A33AA42F1AE8B040D9DB09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0A3E6-1343-4040-865F-75B829FC00AF}"/>
      </w:docPartPr>
      <w:docPartBody>
        <w:p w:rsidR="00775841" w:rsidRDefault="00227190">
          <w:pPr>
            <w:pStyle w:val="F7FA9E4A33AA42F1AE8B040D9DB099DA"/>
          </w:pPr>
          <w:r w:rsidRPr="006658C4">
            <w:t>Telephone</w:t>
          </w:r>
        </w:p>
      </w:docPartBody>
    </w:docPart>
    <w:docPart>
      <w:docPartPr>
        <w:name w:val="0F70892BCBB54F56A1E85E5E3799B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1DC48-039F-403A-B7A4-0281A10A2F99}"/>
      </w:docPartPr>
      <w:docPartBody>
        <w:p w:rsidR="00775841" w:rsidRDefault="00227190">
          <w:pPr>
            <w:pStyle w:val="0F70892BCBB54F56A1E85E5E3799BB23"/>
          </w:pPr>
          <w:r>
            <w:t>Profession or Industry</w:t>
          </w:r>
        </w:p>
      </w:docPartBody>
    </w:docPart>
    <w:docPart>
      <w:docPartPr>
        <w:name w:val="E653538410254A318A80F4A07B15C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E4F48-DA42-4774-A7A5-C7AB96667A19}"/>
      </w:docPartPr>
      <w:docPartBody>
        <w:p w:rsidR="00775841" w:rsidRDefault="00227190">
          <w:pPr>
            <w:pStyle w:val="E653538410254A318A80F4A07B15CE66"/>
          </w:pPr>
          <w:r>
            <w:t>Recipient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190"/>
    <w:rsid w:val="00227190"/>
    <w:rsid w:val="00264820"/>
    <w:rsid w:val="002930C2"/>
    <w:rsid w:val="0077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7EA62CE28E462AA64D2F8A6FD869B9">
    <w:name w:val="917EA62CE28E462AA64D2F8A6FD869B9"/>
  </w:style>
  <w:style w:type="paragraph" w:customStyle="1" w:styleId="B8083BC5353644D5BC0A928032FAE60C">
    <w:name w:val="B8083BC5353644D5BC0A928032FAE60C"/>
  </w:style>
  <w:style w:type="paragraph" w:customStyle="1" w:styleId="F7FA9E4A33AA42F1AE8B040D9DB099DA">
    <w:name w:val="F7FA9E4A33AA42F1AE8B040D9DB099DA"/>
  </w:style>
  <w:style w:type="paragraph" w:customStyle="1" w:styleId="0F70892BCBB54F56A1E85E5E3799BB23">
    <w:name w:val="0F70892BCBB54F56A1E85E5E3799BB23"/>
  </w:style>
  <w:style w:type="paragraph" w:customStyle="1" w:styleId="E653538410254A318A80F4A07B15CE66">
    <w:name w:val="E653538410254A318A80F4A07B15CE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292DC-CC16-470A-9D12-7FDFB5CDA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{22286BA5-A7D5-4F0C-9D4F-47AA79EE3E06}tf16392715_win32.dotx</Template>
  <TotalTime>34</TotalTime>
  <Pages>1</Pages>
  <Words>90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About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Genre:</dc:subject>
  <dc:creator>Lucas de Paiva Rosa Gaspar</dc:creator>
  <cp:keywords/>
  <dc:description/>
  <cp:lastModifiedBy>Lucas</cp:lastModifiedBy>
  <cp:revision>4</cp:revision>
  <dcterms:created xsi:type="dcterms:W3CDTF">2021-07-28T18:11:00Z</dcterms:created>
  <dcterms:modified xsi:type="dcterms:W3CDTF">2021-07-28T19:37:00Z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